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99B" w:rsidRDefault="00C662A6">
      <w:pPr>
        <w:pStyle w:val="Ttulo"/>
      </w:pPr>
      <w:r>
        <w:t>conceitos javascript</w:t>
      </w:r>
    </w:p>
    <w:p w:rsidR="00725DA9" w:rsidRDefault="00725DA9" w:rsidP="00E44F41">
      <w:pPr>
        <w:pStyle w:val="Ttulo1"/>
        <w:rPr>
          <w:i/>
        </w:rPr>
      </w:pPr>
      <w:r>
        <w:rPr>
          <w:i/>
        </w:rPr>
        <w:t>Estrutura DOM</w:t>
      </w:r>
      <w:r w:rsidR="00E44F41">
        <w:rPr>
          <w:i/>
        </w:rPr>
        <w:t>(</w:t>
      </w:r>
      <w:r w:rsidR="00E44F41" w:rsidRPr="00E44F41">
        <w:rPr>
          <w:b/>
          <w:i/>
        </w:rPr>
        <w:t>D</w:t>
      </w:r>
      <w:r w:rsidR="00E44F41" w:rsidRPr="00E44F41">
        <w:rPr>
          <w:i/>
        </w:rPr>
        <w:t xml:space="preserve">ocument </w:t>
      </w:r>
      <w:r w:rsidR="00E44F41" w:rsidRPr="00E44F41">
        <w:rPr>
          <w:b/>
          <w:i/>
        </w:rPr>
        <w:t>O</w:t>
      </w:r>
      <w:r w:rsidR="00E44F41" w:rsidRPr="00E44F41">
        <w:rPr>
          <w:i/>
        </w:rPr>
        <w:t xml:space="preserve">bject </w:t>
      </w:r>
      <w:r w:rsidR="00E44F41" w:rsidRPr="00E44F41">
        <w:rPr>
          <w:b/>
          <w:i/>
        </w:rPr>
        <w:t>M</w:t>
      </w:r>
      <w:r w:rsidR="00E44F41" w:rsidRPr="00E44F41">
        <w:rPr>
          <w:i/>
        </w:rPr>
        <w:t>odel</w:t>
      </w:r>
      <w:r w:rsidR="00E44F41">
        <w:rPr>
          <w:i/>
        </w:rPr>
        <w:t>)</w:t>
      </w:r>
    </w:p>
    <w:p w:rsidR="00725DA9" w:rsidRPr="00725DA9" w:rsidRDefault="00725DA9" w:rsidP="00725DA9">
      <w:pPr>
        <w:pStyle w:val="Ttulo1"/>
        <w:numPr>
          <w:ilvl w:val="0"/>
          <w:numId w:val="0"/>
        </w:numPr>
        <w:ind w:left="360"/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2113143" cy="2269672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m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706" cy="227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DA9" w:rsidRPr="00725DA9" w:rsidRDefault="00725DA9">
      <w:pPr>
        <w:pStyle w:val="Ttulo1"/>
        <w:rPr>
          <w:i/>
        </w:rPr>
      </w:pPr>
      <w:r>
        <w:t xml:space="preserve">Funções </w:t>
      </w:r>
      <w:r w:rsidRPr="00725DA9">
        <w:rPr>
          <w:i/>
        </w:rPr>
        <w:t>Output</w:t>
      </w:r>
      <w:r>
        <w:rPr>
          <w:i/>
        </w:rPr>
        <w:t>/Input</w:t>
      </w:r>
    </w:p>
    <w:p w:rsidR="00AD299B" w:rsidRDefault="00725DA9" w:rsidP="00725DA9">
      <w:r>
        <w:t>Apresentam-se algumas funções que apresentam informação no browser</w:t>
      </w:r>
    </w:p>
    <w:p w:rsidR="00725DA9" w:rsidRDefault="00725DA9" w:rsidP="00725DA9">
      <w:proofErr w:type="spellStart"/>
      <w:r w:rsidRPr="00725DA9">
        <w:rPr>
          <w:b/>
        </w:rPr>
        <w:t>document.write</w:t>
      </w:r>
      <w:proofErr w:type="spellEnd"/>
      <w:r w:rsidRPr="00725DA9">
        <w:rPr>
          <w:b/>
        </w:rPr>
        <w:t>(</w:t>
      </w:r>
      <w:proofErr w:type="spellStart"/>
      <w:r w:rsidRPr="00725DA9">
        <w:rPr>
          <w:b/>
        </w:rPr>
        <w:t>string</w:t>
      </w:r>
      <w:proofErr w:type="spellEnd"/>
      <w:r w:rsidRPr="00725DA9">
        <w:rPr>
          <w:b/>
        </w:rPr>
        <w:t>)</w:t>
      </w:r>
      <w:r>
        <w:t xml:space="preserve"> – escreve uma </w:t>
      </w:r>
      <w:proofErr w:type="spellStart"/>
      <w:r>
        <w:t>string</w:t>
      </w:r>
      <w:proofErr w:type="spellEnd"/>
      <w:r>
        <w:t xml:space="preserve"> no browser.</w:t>
      </w:r>
    </w:p>
    <w:p w:rsidR="00725DA9" w:rsidRDefault="00725DA9" w:rsidP="00725DA9">
      <w:proofErr w:type="spellStart"/>
      <w:r w:rsidRPr="00725DA9">
        <w:rPr>
          <w:b/>
        </w:rPr>
        <w:t>alert</w:t>
      </w:r>
      <w:proofErr w:type="spellEnd"/>
      <w:r w:rsidRPr="00725DA9">
        <w:rPr>
          <w:b/>
        </w:rPr>
        <w:t>(</w:t>
      </w:r>
      <w:proofErr w:type="spellStart"/>
      <w:r w:rsidRPr="00725DA9">
        <w:rPr>
          <w:b/>
        </w:rPr>
        <w:t>string</w:t>
      </w:r>
      <w:proofErr w:type="spellEnd"/>
      <w:r w:rsidRPr="00725DA9">
        <w:rPr>
          <w:b/>
        </w:rPr>
        <w:t>)</w:t>
      </w:r>
      <w:r>
        <w:t xml:space="preserve"> – apresenta uma caixa com uma </w:t>
      </w:r>
      <w:proofErr w:type="spellStart"/>
      <w:r>
        <w:t>string</w:t>
      </w:r>
      <w:proofErr w:type="spellEnd"/>
      <w:r>
        <w:t xml:space="preserve"> no browser.</w:t>
      </w:r>
    </w:p>
    <w:p w:rsidR="00725DA9" w:rsidRDefault="00725DA9" w:rsidP="00725DA9">
      <w:r w:rsidRPr="00725DA9">
        <w:rPr>
          <w:b/>
        </w:rPr>
        <w:t>Console.log(</w:t>
      </w:r>
      <w:proofErr w:type="spellStart"/>
      <w:r w:rsidRPr="00725DA9">
        <w:rPr>
          <w:b/>
        </w:rPr>
        <w:t>string</w:t>
      </w:r>
      <w:proofErr w:type="spellEnd"/>
      <w:r w:rsidRPr="00725DA9">
        <w:rPr>
          <w:b/>
        </w:rPr>
        <w:t>)</w:t>
      </w:r>
      <w:r>
        <w:t xml:space="preserve"> – apresenta uma </w:t>
      </w:r>
      <w:proofErr w:type="spellStart"/>
      <w:r>
        <w:t>string</w:t>
      </w:r>
      <w:proofErr w:type="spellEnd"/>
      <w:r>
        <w:t>/valor/expressão na consola do browser.</w:t>
      </w:r>
    </w:p>
    <w:p w:rsidR="00725DA9" w:rsidRDefault="00725DA9" w:rsidP="00725DA9"/>
    <w:p w:rsidR="00725DA9" w:rsidRDefault="00725DA9" w:rsidP="00725DA9">
      <w:r>
        <w:t>Apresenta-se uma função que permite ler dados pelo teclado.</w:t>
      </w:r>
    </w:p>
    <w:p w:rsidR="00725DA9" w:rsidRPr="00725DA9" w:rsidRDefault="00725DA9" w:rsidP="00725DA9">
      <w:pPr>
        <w:rPr>
          <w:b/>
        </w:rPr>
      </w:pPr>
      <w:proofErr w:type="spellStart"/>
      <w:r w:rsidRPr="00725DA9">
        <w:rPr>
          <w:b/>
        </w:rPr>
        <w:t>prompt</w:t>
      </w:r>
      <w:proofErr w:type="spellEnd"/>
      <w:r w:rsidRPr="00725DA9">
        <w:rPr>
          <w:b/>
        </w:rPr>
        <w:t>(</w:t>
      </w:r>
      <w:proofErr w:type="spellStart"/>
      <w:r w:rsidRPr="00725DA9">
        <w:rPr>
          <w:b/>
        </w:rPr>
        <w:t>string</w:t>
      </w:r>
      <w:proofErr w:type="spellEnd"/>
      <w:r w:rsidRPr="00725DA9">
        <w:rPr>
          <w:b/>
        </w:rPr>
        <w:t>)</w:t>
      </w:r>
    </w:p>
    <w:p w:rsidR="00AD299B" w:rsidRDefault="00E44F41">
      <w:pPr>
        <w:pStyle w:val="Ttulo1"/>
      </w:pPr>
      <w:r>
        <w:t>encontrar elementos no dom</w:t>
      </w:r>
    </w:p>
    <w:p w:rsidR="00725DA9" w:rsidRDefault="00725DA9" w:rsidP="00725DA9">
      <w:proofErr w:type="spellStart"/>
      <w:r w:rsidRPr="00E44F41">
        <w:rPr>
          <w:b/>
        </w:rPr>
        <w:t>document.getElementById</w:t>
      </w:r>
      <w:proofErr w:type="spellEnd"/>
      <w:r w:rsidRPr="00E44F41">
        <w:rPr>
          <w:b/>
        </w:rPr>
        <w:t>(id)</w:t>
      </w:r>
      <w:r>
        <w:t xml:space="preserve"> – seleciona um elemento pelo id.</w:t>
      </w:r>
    </w:p>
    <w:p w:rsidR="00E44F41" w:rsidRDefault="00E44F41" w:rsidP="00725DA9">
      <w:proofErr w:type="spellStart"/>
      <w:r w:rsidRPr="00E44F41">
        <w:rPr>
          <w:b/>
        </w:rPr>
        <w:t>document.getElementByTagName</w:t>
      </w:r>
      <w:proofErr w:type="spellEnd"/>
      <w:r w:rsidRPr="00E44F41">
        <w:rPr>
          <w:b/>
        </w:rPr>
        <w:t>(nome)</w:t>
      </w:r>
      <w:r>
        <w:t xml:space="preserve"> – seleciona elemento</w:t>
      </w:r>
      <w:r w:rsidRPr="00E44F41">
        <w:rPr>
          <w:b/>
        </w:rPr>
        <w:t>s</w:t>
      </w:r>
      <w:r>
        <w:t xml:space="preserve"> pelo nome da </w:t>
      </w:r>
      <w:proofErr w:type="spellStart"/>
      <w:r>
        <w:t>tag</w:t>
      </w:r>
      <w:proofErr w:type="spellEnd"/>
      <w:r>
        <w:t xml:space="preserve"> (A mesma </w:t>
      </w:r>
      <w:proofErr w:type="spellStart"/>
      <w:r>
        <w:t>tag</w:t>
      </w:r>
      <w:proofErr w:type="spellEnd"/>
      <w:r>
        <w:t xml:space="preserve"> pode existir várias vezes no documento).</w:t>
      </w:r>
    </w:p>
    <w:p w:rsidR="00E44F41" w:rsidRDefault="00E44F41" w:rsidP="00725DA9">
      <w:proofErr w:type="spellStart"/>
      <w:r>
        <w:rPr>
          <w:b/>
        </w:rPr>
        <w:t>d</w:t>
      </w:r>
      <w:r w:rsidRPr="00E44F41">
        <w:rPr>
          <w:b/>
        </w:rPr>
        <w:t>ocument.getElementByClassName</w:t>
      </w:r>
      <w:proofErr w:type="spellEnd"/>
      <w:r w:rsidRPr="00E44F41">
        <w:rPr>
          <w:b/>
        </w:rPr>
        <w:t>(nome)</w:t>
      </w:r>
      <w:r>
        <w:t xml:space="preserve"> - seleciona elemento</w:t>
      </w:r>
      <w:r w:rsidRPr="00E44F41">
        <w:rPr>
          <w:b/>
        </w:rPr>
        <w:t>s</w:t>
      </w:r>
      <w:r>
        <w:t xml:space="preserve"> pelo nome da </w:t>
      </w:r>
      <w:proofErr w:type="spellStart"/>
      <w:r>
        <w:t>class</w:t>
      </w:r>
      <w:proofErr w:type="spellEnd"/>
      <w:r>
        <w:t xml:space="preserve"> (A mesma </w:t>
      </w:r>
      <w:proofErr w:type="spellStart"/>
      <w:r>
        <w:t>class</w:t>
      </w:r>
      <w:proofErr w:type="spellEnd"/>
      <w:r>
        <w:t xml:space="preserve"> pode existir várias vezes no documento).</w:t>
      </w:r>
    </w:p>
    <w:p w:rsidR="00C32F60" w:rsidRDefault="00C32F60" w:rsidP="00C32F60">
      <w:pPr>
        <w:rPr>
          <w:shd w:val="clear" w:color="auto" w:fill="FFFFFF"/>
          <w:lang w:eastAsia="pt-PT" w:bidi="ar-SA"/>
        </w:rPr>
      </w:pPr>
      <w:proofErr w:type="spellStart"/>
      <w:r w:rsidRPr="00C32F60">
        <w:rPr>
          <w:b/>
          <w:shd w:val="clear" w:color="auto" w:fill="FFFFFF"/>
          <w:lang w:eastAsia="pt-PT" w:bidi="ar-SA"/>
        </w:rPr>
        <w:t>document.querySelectorAll</w:t>
      </w:r>
      <w:proofErr w:type="spellEnd"/>
      <w:r w:rsidRPr="00C32F60">
        <w:rPr>
          <w:b/>
          <w:shd w:val="clear" w:color="auto" w:fill="FFFFFF"/>
          <w:lang w:eastAsia="pt-PT" w:bidi="ar-SA"/>
        </w:rPr>
        <w:t>(nome)</w:t>
      </w:r>
      <w:r>
        <w:rPr>
          <w:shd w:val="clear" w:color="auto" w:fill="FFFFFF"/>
          <w:lang w:eastAsia="pt-PT" w:bidi="ar-SA"/>
        </w:rPr>
        <w:t xml:space="preserve"> – seleciona id/</w:t>
      </w:r>
      <w:proofErr w:type="spellStart"/>
      <w:r>
        <w:rPr>
          <w:shd w:val="clear" w:color="auto" w:fill="FFFFFF"/>
          <w:lang w:eastAsia="pt-PT" w:bidi="ar-SA"/>
        </w:rPr>
        <w:t>class</w:t>
      </w:r>
      <w:proofErr w:type="spellEnd"/>
      <w:r>
        <w:rPr>
          <w:shd w:val="clear" w:color="auto" w:fill="FFFFFF"/>
          <w:lang w:eastAsia="pt-PT" w:bidi="ar-SA"/>
        </w:rPr>
        <w:t>/atributo/tipo ...</w:t>
      </w:r>
    </w:p>
    <w:p w:rsidR="00C32F60" w:rsidRPr="00C32F60" w:rsidRDefault="00C32F60" w:rsidP="00C32F60">
      <w:pPr>
        <w:rPr>
          <w:rFonts w:ascii="Times New Roman" w:hAnsi="Times New Roman" w:cs="Times New Roman"/>
          <w:color w:val="auto"/>
          <w:lang w:eastAsia="pt-PT" w:bidi="ar-SA"/>
        </w:rPr>
      </w:pPr>
      <w:proofErr w:type="spellStart"/>
      <w:r w:rsidRPr="00C32F60">
        <w:rPr>
          <w:b/>
          <w:shd w:val="clear" w:color="auto" w:fill="FFFFFF"/>
          <w:lang w:eastAsia="pt-PT" w:bidi="ar-SA"/>
        </w:rPr>
        <w:t>document.forms</w:t>
      </w:r>
      <w:proofErr w:type="spellEnd"/>
      <w:r w:rsidRPr="00C32F60">
        <w:rPr>
          <w:b/>
          <w:shd w:val="clear" w:color="auto" w:fill="FFFFFF"/>
          <w:lang w:eastAsia="pt-PT" w:bidi="ar-SA"/>
        </w:rPr>
        <w:t>[</w:t>
      </w:r>
      <w:proofErr w:type="spellStart"/>
      <w:r w:rsidRPr="00C32F60">
        <w:rPr>
          <w:b/>
          <w:shd w:val="clear" w:color="auto" w:fill="FFFFFF"/>
          <w:lang w:eastAsia="pt-PT" w:bidi="ar-SA"/>
        </w:rPr>
        <w:t>nomeformulário</w:t>
      </w:r>
      <w:proofErr w:type="spellEnd"/>
      <w:r w:rsidRPr="00C32F60">
        <w:rPr>
          <w:b/>
          <w:shd w:val="clear" w:color="auto" w:fill="FFFFFF"/>
          <w:lang w:eastAsia="pt-PT" w:bidi="ar-SA"/>
        </w:rPr>
        <w:t>]</w:t>
      </w:r>
      <w:r>
        <w:rPr>
          <w:shd w:val="clear" w:color="auto" w:fill="FFFFFF"/>
          <w:lang w:eastAsia="pt-PT" w:bidi="ar-SA"/>
        </w:rPr>
        <w:t xml:space="preserve"> – seleciona formulário pelo nome</w:t>
      </w:r>
    </w:p>
    <w:p w:rsidR="00AD299B" w:rsidRDefault="00AD299B" w:rsidP="00C32F60">
      <w:pPr>
        <w:ind w:left="0"/>
      </w:pPr>
    </w:p>
    <w:p w:rsidR="00A945B0" w:rsidRDefault="00A945B0" w:rsidP="00A945B0">
      <w:pPr>
        <w:pStyle w:val="Ttulo1"/>
      </w:pPr>
      <w:r w:rsidRPr="00A945B0">
        <w:t>Alterar</w:t>
      </w:r>
      <w:r>
        <w:t xml:space="preserve"> e</w:t>
      </w:r>
      <w:bookmarkStart w:id="0" w:name="_GoBack"/>
      <w:bookmarkEnd w:id="0"/>
      <w:r>
        <w:t>lementos html</w:t>
      </w:r>
    </w:p>
    <w:p w:rsidR="00A945B0" w:rsidRDefault="00A945B0" w:rsidP="00A945B0">
      <w:proofErr w:type="spellStart"/>
      <w:r w:rsidRPr="0086579A">
        <w:rPr>
          <w:b/>
        </w:rPr>
        <w:t>elemento.innerHTML</w:t>
      </w:r>
      <w:proofErr w:type="spellEnd"/>
      <w:r w:rsidRPr="0086579A">
        <w:rPr>
          <w:b/>
        </w:rPr>
        <w:t xml:space="preserve"> = novo conteúdo</w:t>
      </w:r>
      <w:r>
        <w:tab/>
      </w:r>
      <w:r w:rsidR="0086579A">
        <w:t>atribui um conteúdo ao elemento HTML</w:t>
      </w:r>
    </w:p>
    <w:p w:rsidR="00A945B0" w:rsidRDefault="00A945B0" w:rsidP="00A945B0">
      <w:proofErr w:type="spellStart"/>
      <w:r w:rsidRPr="0086579A">
        <w:rPr>
          <w:b/>
        </w:rPr>
        <w:t>elemento.attribute</w:t>
      </w:r>
      <w:proofErr w:type="spellEnd"/>
      <w:r w:rsidRPr="0086579A">
        <w:rPr>
          <w:b/>
        </w:rPr>
        <w:t xml:space="preserve"> = novo valor</w:t>
      </w:r>
      <w:r w:rsidR="0086579A">
        <w:tab/>
      </w:r>
      <w:r w:rsidR="0086579A">
        <w:tab/>
        <w:t>atribui um valor ao atributo do elemento HTML</w:t>
      </w:r>
    </w:p>
    <w:p w:rsidR="00A945B0" w:rsidRDefault="00A945B0" w:rsidP="00A945B0">
      <w:proofErr w:type="spellStart"/>
      <w:r w:rsidRPr="0086579A">
        <w:rPr>
          <w:b/>
        </w:rPr>
        <w:t>elemento.setAttribute</w:t>
      </w:r>
      <w:proofErr w:type="spellEnd"/>
      <w:r w:rsidRPr="0086579A">
        <w:rPr>
          <w:b/>
        </w:rPr>
        <w:t>(atributo, valor)</w:t>
      </w:r>
      <w:r w:rsidR="0086579A">
        <w:tab/>
        <w:t>atribui um valor ao atributo do elemento HTML (o mesmo que o anterior)</w:t>
      </w:r>
    </w:p>
    <w:p w:rsidR="00A945B0" w:rsidRPr="00A945B0" w:rsidRDefault="00A945B0" w:rsidP="00A945B0">
      <w:proofErr w:type="spellStart"/>
      <w:r w:rsidRPr="0086579A">
        <w:rPr>
          <w:b/>
        </w:rPr>
        <w:t>elemento.style.propriedade</w:t>
      </w:r>
      <w:proofErr w:type="spellEnd"/>
      <w:r w:rsidRPr="0086579A">
        <w:rPr>
          <w:b/>
        </w:rPr>
        <w:t xml:space="preserve"> = novo estilo</w:t>
      </w:r>
      <w:r w:rsidR="0086579A">
        <w:tab/>
        <w:t>define um estilo para o elemento HTML</w:t>
      </w:r>
    </w:p>
    <w:p w:rsidR="001D2B56" w:rsidRDefault="00894C0D" w:rsidP="00894C0D">
      <w:pPr>
        <w:pStyle w:val="Ttulo1"/>
      </w:pPr>
      <w:r w:rsidRPr="00894C0D">
        <w:t>Adicionar/apagar elementos html</w:t>
      </w:r>
    </w:p>
    <w:p w:rsidR="00894C0D" w:rsidRDefault="00894C0D" w:rsidP="00894C0D">
      <w:proofErr w:type="spellStart"/>
      <w:r w:rsidRPr="00387D16">
        <w:rPr>
          <w:b/>
        </w:rPr>
        <w:t>document.createElement</w:t>
      </w:r>
      <w:proofErr w:type="spellEnd"/>
      <w:r w:rsidRPr="00387D16">
        <w:rPr>
          <w:b/>
        </w:rPr>
        <w:t>(elemento)</w:t>
      </w:r>
      <w:r>
        <w:tab/>
        <w:t>cria um elemento HTML</w:t>
      </w:r>
    </w:p>
    <w:p w:rsidR="00894C0D" w:rsidRDefault="00894C0D" w:rsidP="00894C0D">
      <w:proofErr w:type="spellStart"/>
      <w:r w:rsidRPr="00387D16">
        <w:rPr>
          <w:b/>
        </w:rPr>
        <w:t>document.removeChild</w:t>
      </w:r>
      <w:proofErr w:type="spellEnd"/>
      <w:r w:rsidRPr="00387D16">
        <w:rPr>
          <w:b/>
        </w:rPr>
        <w:t>(elemento)</w:t>
      </w:r>
      <w:r>
        <w:tab/>
        <w:t>remove um elemento HTML</w:t>
      </w:r>
    </w:p>
    <w:p w:rsidR="00894C0D" w:rsidRDefault="00894C0D" w:rsidP="00894C0D">
      <w:proofErr w:type="spellStart"/>
      <w:r w:rsidRPr="00387D16">
        <w:rPr>
          <w:b/>
        </w:rPr>
        <w:t>document.appendChild</w:t>
      </w:r>
      <w:proofErr w:type="spellEnd"/>
      <w:r w:rsidRPr="00387D16">
        <w:rPr>
          <w:b/>
        </w:rPr>
        <w:t>(elemento)</w:t>
      </w:r>
      <w:r w:rsidRPr="00387D16">
        <w:rPr>
          <w:b/>
        </w:rPr>
        <w:tab/>
      </w:r>
      <w:r>
        <w:t>acrescenta um elemento HTML</w:t>
      </w:r>
    </w:p>
    <w:p w:rsidR="00894C0D" w:rsidRPr="00894C0D" w:rsidRDefault="00894C0D" w:rsidP="00C662A6">
      <w:proofErr w:type="spellStart"/>
      <w:r w:rsidRPr="00387D16">
        <w:rPr>
          <w:b/>
        </w:rPr>
        <w:t>document.replaceChild</w:t>
      </w:r>
      <w:proofErr w:type="spellEnd"/>
      <w:r w:rsidRPr="00387D16">
        <w:rPr>
          <w:b/>
        </w:rPr>
        <w:t>(elemento)</w:t>
      </w:r>
      <w:r w:rsidR="00387D16">
        <w:tab/>
      </w:r>
      <w:r>
        <w:t>atualiza um elemento HTML</w:t>
      </w:r>
    </w:p>
    <w:p w:rsidR="00E44F41" w:rsidRDefault="00E44F41" w:rsidP="00E44F41">
      <w:pPr>
        <w:pStyle w:val="Ttulo1"/>
        <w:rPr>
          <w:rFonts w:asciiTheme="minorHAnsi" w:hAnsiTheme="minorHAnsi"/>
          <w:caps w:val="0"/>
          <w:color w:val="000000" w:themeColor="text1"/>
          <w:spacing w:val="0"/>
          <w:sz w:val="22"/>
          <w:szCs w:val="22"/>
        </w:rPr>
      </w:pPr>
      <w:r>
        <w:t>Funções matemáticas</w:t>
      </w:r>
    </w:p>
    <w:p w:rsidR="00E44F41" w:rsidRDefault="009B47E2" w:rsidP="00725DA9">
      <w:proofErr w:type="spellStart"/>
      <w:r w:rsidRPr="009B47E2">
        <w:rPr>
          <w:b/>
        </w:rPr>
        <w:t>parseInt</w:t>
      </w:r>
      <w:proofErr w:type="spellEnd"/>
      <w:r w:rsidRPr="009B47E2">
        <w:rPr>
          <w:b/>
        </w:rPr>
        <w:t>()</w:t>
      </w:r>
      <w:r>
        <w:tab/>
      </w:r>
      <w:r>
        <w:tab/>
        <w:t xml:space="preserve">converte uma </w:t>
      </w:r>
      <w:proofErr w:type="spellStart"/>
      <w:r>
        <w:t>string</w:t>
      </w:r>
      <w:proofErr w:type="spellEnd"/>
      <w:r>
        <w:t xml:space="preserve"> para inteiro</w:t>
      </w:r>
    </w:p>
    <w:p w:rsidR="009B47E2" w:rsidRDefault="009B47E2" w:rsidP="00725DA9">
      <w:proofErr w:type="spellStart"/>
      <w:r w:rsidRPr="009B47E2">
        <w:rPr>
          <w:b/>
        </w:rPr>
        <w:t>parseFloat</w:t>
      </w:r>
      <w:proofErr w:type="spellEnd"/>
      <w:r w:rsidRPr="009B47E2">
        <w:rPr>
          <w:b/>
        </w:rPr>
        <w:t>()</w:t>
      </w:r>
      <w:r>
        <w:tab/>
        <w:t xml:space="preserve">converte uma </w:t>
      </w:r>
      <w:proofErr w:type="spellStart"/>
      <w:r>
        <w:t>string</w:t>
      </w:r>
      <w:proofErr w:type="spellEnd"/>
      <w:r>
        <w:t xml:space="preserve"> para real.</w:t>
      </w:r>
    </w:p>
    <w:sectPr w:rsidR="009B47E2">
      <w:footerReference w:type="default" r:id="rId8"/>
      <w:pgSz w:w="11907" w:h="16839" w:code="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71CB" w:rsidRDefault="00BC71CB">
      <w:pPr>
        <w:spacing w:after="0" w:line="240" w:lineRule="auto"/>
      </w:pPr>
      <w:r>
        <w:separator/>
      </w:r>
    </w:p>
    <w:p w:rsidR="00BC71CB" w:rsidRDefault="00BC71CB"/>
  </w:endnote>
  <w:endnote w:type="continuationSeparator" w:id="0">
    <w:p w:rsidR="00BC71CB" w:rsidRDefault="00BC71CB">
      <w:pPr>
        <w:spacing w:after="0" w:line="240" w:lineRule="auto"/>
      </w:pPr>
      <w:r>
        <w:continuationSeparator/>
      </w:r>
    </w:p>
    <w:p w:rsidR="00BC71CB" w:rsidRDefault="00BC71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299B" w:rsidRDefault="005D7044">
    <w:pPr>
      <w:pStyle w:val="Rodap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71CB" w:rsidRDefault="00BC71CB">
      <w:pPr>
        <w:spacing w:after="0" w:line="240" w:lineRule="auto"/>
      </w:pPr>
      <w:r>
        <w:separator/>
      </w:r>
    </w:p>
    <w:p w:rsidR="00BC71CB" w:rsidRDefault="00BC71CB"/>
  </w:footnote>
  <w:footnote w:type="continuationSeparator" w:id="0">
    <w:p w:rsidR="00BC71CB" w:rsidRDefault="00BC71CB">
      <w:pPr>
        <w:spacing w:after="0" w:line="240" w:lineRule="auto"/>
      </w:pPr>
      <w:r>
        <w:continuationSeparator/>
      </w:r>
    </w:p>
    <w:p w:rsidR="00BC71CB" w:rsidRDefault="00BC71C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Cabealho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Cabealho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Cabealho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Cabealho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Cabealho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Cabealho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Cabealho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Cabealho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DA9"/>
    <w:rsid w:val="000402B6"/>
    <w:rsid w:val="001D2B56"/>
    <w:rsid w:val="00387D16"/>
    <w:rsid w:val="00405D51"/>
    <w:rsid w:val="005D7044"/>
    <w:rsid w:val="00725DA9"/>
    <w:rsid w:val="0086579A"/>
    <w:rsid w:val="00894C0D"/>
    <w:rsid w:val="009B47E2"/>
    <w:rsid w:val="00A945B0"/>
    <w:rsid w:val="00AD299B"/>
    <w:rsid w:val="00BC71CB"/>
    <w:rsid w:val="00C32F60"/>
    <w:rsid w:val="00C662A6"/>
    <w:rsid w:val="00E4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05577"/>
  <w15:chartTrackingRefBased/>
  <w15:docId w15:val="{83B8EA5F-4149-D947-8481-E09CF6B59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pt-PT" w:eastAsia="ja-JP" w:bidi="pt-PT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5DA9"/>
    <w:rPr>
      <w:color w:val="000000" w:themeColor="text1"/>
    </w:rPr>
  </w:style>
  <w:style w:type="paragraph" w:styleId="Ttulo1">
    <w:name w:val="heading 1"/>
    <w:basedOn w:val="Normal"/>
    <w:link w:val="Ttulo1Carte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Cabealho2">
    <w:name w:val="heading 2"/>
    <w:basedOn w:val="Normal"/>
    <w:link w:val="Cabealho2Carte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Cabealho3">
    <w:name w:val="heading 3"/>
    <w:basedOn w:val="Normal"/>
    <w:link w:val="Cabealho3Carte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Cabealho4">
    <w:name w:val="heading 4"/>
    <w:basedOn w:val="Normal"/>
    <w:link w:val="Cabealho4Carte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Cabealho5">
    <w:name w:val="heading 5"/>
    <w:basedOn w:val="Normal"/>
    <w:link w:val="Cabealho5Carte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Cabealho6">
    <w:name w:val="heading 6"/>
    <w:basedOn w:val="Normal"/>
    <w:link w:val="Cabealho6Carte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Cabealho7">
    <w:name w:val="heading 7"/>
    <w:basedOn w:val="Normal"/>
    <w:link w:val="Cabealho7Carte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Cabealho8">
    <w:name w:val="heading 8"/>
    <w:basedOn w:val="Normal"/>
    <w:link w:val="Cabealho8Carte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Cabealho9">
    <w:name w:val="heading 9"/>
    <w:basedOn w:val="Normal"/>
    <w:link w:val="Cabealho9Carte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Cabealho">
    <w:name w:val="header"/>
    <w:basedOn w:val="Normal"/>
    <w:link w:val="CabealhoCarter"/>
    <w:uiPriority w:val="99"/>
    <w:unhideWhenUsed/>
    <w:qFormat/>
    <w:pPr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Rodap">
    <w:name w:val="footer"/>
    <w:basedOn w:val="Normal"/>
    <w:link w:val="RodapCarter"/>
    <w:uiPriority w:val="99"/>
    <w:unhideWhenUsed/>
    <w:qFormat/>
    <w:pPr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tulo">
    <w:name w:val="Title"/>
    <w:basedOn w:val="Normal"/>
    <w:link w:val="TtuloCarte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tulo">
    <w:name w:val="Subtitle"/>
    <w:basedOn w:val="Normal"/>
    <w:next w:val="Normal"/>
    <w:link w:val="SubttuloCarte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a">
    <w:name w:val="Date"/>
    <w:basedOn w:val="Normal"/>
    <w:next w:val="Ttulo"/>
    <w:link w:val="DataCarter"/>
    <w:uiPriority w:val="2"/>
    <w:qFormat/>
    <w:pPr>
      <w:spacing w:after="360"/>
      <w:ind w:left="0"/>
    </w:pPr>
    <w:rPr>
      <w:sz w:val="28"/>
    </w:rPr>
  </w:style>
  <w:style w:type="character" w:customStyle="1" w:styleId="DataCarter">
    <w:name w:val="Data Caráter"/>
    <w:basedOn w:val="Tipodeletrapredefinidodopargrafo"/>
    <w:link w:val="Data"/>
    <w:uiPriority w:val="2"/>
    <w:rPr>
      <w:sz w:val="28"/>
    </w:rPr>
  </w:style>
  <w:style w:type="character" w:styleId="nfaseIntensa">
    <w:name w:val="Intense Emphasis"/>
    <w:basedOn w:val="Tipodeletrapredefinidodopargrafo"/>
    <w:uiPriority w:val="21"/>
    <w:semiHidden/>
    <w:unhideWhenUsed/>
    <w:qFormat/>
    <w:rPr>
      <w:b/>
      <w:iCs/>
      <w:color w:val="2E2E2E" w:themeColor="accent2"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Pr>
      <w:b/>
      <w:i/>
      <w:iCs/>
      <w:color w:val="2E2E2E" w:themeColor="accent2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Citao">
    <w:name w:val="Quote"/>
    <w:basedOn w:val="Normal"/>
    <w:next w:val="Normal"/>
    <w:link w:val="CitaoCarte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semiHidden/>
    <w:rPr>
      <w:i/>
      <w:iCs/>
    </w:rPr>
  </w:style>
  <w:style w:type="character" w:styleId="Forte">
    <w:name w:val="Strong"/>
    <w:basedOn w:val="Tipodeletrapredefinidodopargrafo"/>
    <w:uiPriority w:val="22"/>
    <w:semiHidden/>
    <w:unhideWhenUsed/>
    <w:qFormat/>
    <w:rPr>
      <w:b/>
      <w:bCs/>
    </w:rPr>
  </w:style>
  <w:style w:type="character" w:styleId="nfaseDiscreta">
    <w:name w:val="Subtle Emphasis"/>
    <w:basedOn w:val="Tipodeletrapredefinidodopargrafo"/>
    <w:uiPriority w:val="19"/>
    <w:semiHidden/>
    <w:unhideWhenUsed/>
    <w:qFormat/>
    <w:rPr>
      <w:i/>
      <w:iCs/>
      <w:color w:val="707070" w:themeColor="accent1"/>
    </w:rPr>
  </w:style>
  <w:style w:type="character" w:styleId="RefernciaDiscreta">
    <w:name w:val="Subtle Reference"/>
    <w:basedOn w:val="Tipodeletrapredefinidodopargrafo"/>
    <w:uiPriority w:val="31"/>
    <w:semiHidden/>
    <w:unhideWhenUsed/>
    <w:qFormat/>
    <w:rPr>
      <w:caps/>
      <w:smallCaps w:val="0"/>
      <w:color w:val="707070" w:themeColor="accent1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tuloCarter">
    <w:name w:val="Subtítulo Caráter"/>
    <w:basedOn w:val="Tipodeletrapredefinidodopargrafo"/>
    <w:link w:val="Subttulo"/>
    <w:uiPriority w:val="11"/>
    <w:semiHidden/>
    <w:rPr>
      <w:rFonts w:eastAsiaTheme="minorEastAsia"/>
      <w:i/>
      <w:spacing w:val="15"/>
      <w:sz w:val="32"/>
    </w:r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0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delinoamaral/Library/Containers/com.microsoft.Word/Data/Library/Application%20Support/Microsoft/Office/16.0/DTS/pt-PT%7b6C982710-D561-4C4F-9E36-F3D6C931F841%7d/%7b5146B0E8-73FD-5743-A6FC-EE965EC91F10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Criar um Destaque.dotx</Template>
  <TotalTime>32</TotalTime>
  <Pages>2</Pages>
  <Words>256</Words>
  <Characters>1386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Adelino Amaral</dc:creator>
  <cp:keywords/>
  <dc:description/>
  <cp:lastModifiedBy>Adelino Amaral</cp:lastModifiedBy>
  <cp:revision>8</cp:revision>
  <dcterms:created xsi:type="dcterms:W3CDTF">2018-02-16T18:14:00Z</dcterms:created>
  <dcterms:modified xsi:type="dcterms:W3CDTF">2018-02-16T20:10:00Z</dcterms:modified>
</cp:coreProperties>
</file>